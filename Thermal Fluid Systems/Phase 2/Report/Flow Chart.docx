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D9" w:rsidRDefault="008352D9" w:rsidP="008352D9">
      <w:pPr>
        <w:jc w:val="both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Below is a flow chart describing the general MATLAB code used to attain state </w:t>
      </w:r>
      <w:proofErr w:type="gramStart"/>
      <w:r>
        <w:rPr>
          <w:rFonts w:cstheme="minorHAnsi"/>
        </w:rPr>
        <w:t>variables.</w:t>
      </w:r>
      <w:proofErr w:type="gramEnd"/>
      <w:r>
        <w:rPr>
          <w:rFonts w:cstheme="minorHAnsi"/>
        </w:rPr>
        <w:t xml:space="preserve"> </w:t>
      </w:r>
    </w:p>
    <w:p w:rsidR="008352D9" w:rsidRDefault="008352D9" w:rsidP="008352D9">
      <w:pPr>
        <w:jc w:val="center"/>
      </w:pPr>
    </w:p>
    <w:p w:rsidR="002F157D" w:rsidRPr="00895AE3" w:rsidRDefault="00AF6220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886B6F" wp14:editId="408E54CB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</wp:posOffset>
                </wp:positionV>
                <wp:extent cx="609600" cy="0"/>
                <wp:effectExtent l="0" t="76200" r="19050" b="95250"/>
                <wp:wrapNone/>
                <wp:docPr id="27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96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-36pt;margin-top:32.25pt;width:48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">
                <v:stroke endarrow="block"/>
              </v:shape>
            </w:pict>
          </mc:Fallback>
        </mc:AlternateContent>
      </w:r>
      <w:r w:rsidR="00873A0B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0A86E1" wp14:editId="69E56B42">
                <wp:simplePos x="0" y="0"/>
                <wp:positionH relativeFrom="column">
                  <wp:posOffset>5800725</wp:posOffset>
                </wp:positionH>
                <wp:positionV relativeFrom="paragraph">
                  <wp:posOffset>638175</wp:posOffset>
                </wp:positionV>
                <wp:extent cx="123825" cy="0"/>
                <wp:effectExtent l="0" t="76200" r="28575" b="95250"/>
                <wp:wrapNone/>
                <wp:docPr id="9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456.75pt;margin-top:50.25pt;width:9.7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">
                <v:stroke endarrow="block"/>
              </v:shape>
            </w:pict>
          </mc:Fallback>
        </mc:AlternateContent>
      </w:r>
      <w:r w:rsidR="00873A0B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50B70B" wp14:editId="308AE256">
                <wp:simplePos x="0" y="0"/>
                <wp:positionH relativeFrom="column">
                  <wp:posOffset>5800725</wp:posOffset>
                </wp:positionH>
                <wp:positionV relativeFrom="paragraph">
                  <wp:posOffset>1181100</wp:posOffset>
                </wp:positionV>
                <wp:extent cx="313690" cy="0"/>
                <wp:effectExtent l="0" t="0" r="10160" b="19050"/>
                <wp:wrapNone/>
                <wp:docPr id="7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136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456.75pt;margin-top:93pt;width:24.7pt;height:0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"/>
            </w:pict>
          </mc:Fallback>
        </mc:AlternateContent>
      </w:r>
      <w:r w:rsidR="00873A0B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19BFB4" wp14:editId="05DC3AA7">
                <wp:simplePos x="0" y="0"/>
                <wp:positionH relativeFrom="column">
                  <wp:posOffset>5791200</wp:posOffset>
                </wp:positionH>
                <wp:positionV relativeFrom="paragraph">
                  <wp:posOffset>638175</wp:posOffset>
                </wp:positionV>
                <wp:extent cx="9525" cy="542925"/>
                <wp:effectExtent l="0" t="0" r="28575" b="28575"/>
                <wp:wrapNone/>
                <wp:docPr id="8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525" cy="5429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type="#_x0000_t32" style="position:absolute;margin-left:456pt;margin-top:50.25pt;width:.75pt;height:42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"/>
            </w:pict>
          </mc:Fallback>
        </mc:AlternateContent>
      </w:r>
      <w:r w:rsidR="007219C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2DF79" wp14:editId="0B0417C0">
                <wp:simplePos x="0" y="0"/>
                <wp:positionH relativeFrom="column">
                  <wp:posOffset>-457200</wp:posOffset>
                </wp:positionH>
                <wp:positionV relativeFrom="paragraph">
                  <wp:posOffset>4533900</wp:posOffset>
                </wp:positionV>
                <wp:extent cx="828675" cy="0"/>
                <wp:effectExtent l="0" t="0" r="952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57pt" to="29.25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" strokecolor="black [3213]"/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0FDEB7" wp14:editId="76DFF4A2">
                <wp:simplePos x="0" y="0"/>
                <wp:positionH relativeFrom="column">
                  <wp:posOffset>6295390</wp:posOffset>
                </wp:positionH>
                <wp:positionV relativeFrom="paragraph">
                  <wp:posOffset>3200400</wp:posOffset>
                </wp:positionV>
                <wp:extent cx="1571625" cy="1990725"/>
                <wp:effectExtent l="0" t="0" r="0" b="952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990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45EDE" w:rsidRDefault="00A45EDE" w:rsidP="00936DED">
                            <w:pPr>
                              <w:jc w:val="center"/>
                            </w:pPr>
                            <w:r>
                              <w:t>State 3</w:t>
                            </w:r>
                          </w:p>
                          <w:p w:rsidR="00A45EDE" w:rsidRDefault="00A45EDE" w:rsidP="001E7D63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=P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∙r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</w:p>
                          <w:p w:rsidR="00A45EDE" w:rsidRPr="00936DED" w:rsidRDefault="00A45EDE" w:rsidP="00936D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</w:pPr>
                            <w:r>
                              <w:t>Assume isentropic efficiency  s</w:t>
                            </w:r>
                            <w:r>
                              <w:rPr>
                                <w:vertAlign w:val="subscript"/>
                              </w:rPr>
                              <w:t xml:space="preserve">3 </w:t>
                            </w:r>
                            <w:r>
                              <w:t>= s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→T</w:t>
                            </w:r>
                            <w:r>
                              <w:rPr>
                                <w:vertAlign w:val="subscript"/>
                              </w:rPr>
                              <w:t>3S</w:t>
                            </w:r>
                          </w:p>
                          <w:p w:rsidR="00A45EDE" w:rsidRDefault="00A45EDE" w:rsidP="00936DED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180" w:hanging="180"/>
                            </w:pPr>
                            <w:r>
                              <w:t xml:space="preserve">Given </w:t>
                            </w:r>
                            <w:proofErr w:type="spellStart"/>
                            <w:r>
                              <w:t>η</w:t>
                            </w:r>
                            <w:r>
                              <w:rPr>
                                <w:vertAlign w:val="subscript"/>
                              </w:rPr>
                              <w:t>c</w:t>
                            </w:r>
                            <w:proofErr w:type="spellEnd"/>
                            <w:r>
                              <w:t xml:space="preserve"> → T</w:t>
                            </w:r>
                            <w:r>
                              <w:rPr>
                                <w:vertAlign w:val="subscript"/>
                              </w:rPr>
                              <w:t>3A</w:t>
                            </w:r>
                            <w:r>
                              <w:t xml:space="preserve"> </w:t>
                            </w:r>
                          </w:p>
                          <w:p w:rsidR="00A45EDE" w:rsidRPr="00936DED" w:rsidRDefault="00A45EDE" w:rsidP="00E56FC6">
                            <w:pPr>
                              <w:pStyle w:val="ListParagraph"/>
                              <w:ind w:left="180"/>
                            </w:pPr>
                            <w:r>
                              <w:t>→ h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proofErr w:type="gramStart"/>
                            <w:r>
                              <w:t>,u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r>
                              <w:t>,s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5.7pt;margin-top:252pt;width:123.75pt;height:156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" filled="f" stroked="f">
                <v:textbox>
                  <w:txbxContent>
                    <w:p w:rsidR="00A45EDE" w:rsidRDefault="00A45EDE" w:rsidP="00936DED">
                      <w:pPr>
                        <w:jc w:val="center"/>
                      </w:pPr>
                      <w:r>
                        <w:t>State 3</w:t>
                      </w:r>
                    </w:p>
                    <w:p w:rsidR="00A45EDE" w:rsidRDefault="00A45EDE" w:rsidP="001E7D63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=P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∙r</w:t>
                      </w:r>
                      <w:r>
                        <w:rPr>
                          <w:vertAlign w:val="subscript"/>
                        </w:rPr>
                        <w:t>v</w:t>
                      </w:r>
                    </w:p>
                    <w:p w:rsidR="00A45EDE" w:rsidRPr="00936DED" w:rsidRDefault="00A45EDE" w:rsidP="00936D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</w:pPr>
                      <w:r>
                        <w:t>Assume isentropic efficiency  s</w:t>
                      </w:r>
                      <w:r>
                        <w:rPr>
                          <w:vertAlign w:val="subscript"/>
                        </w:rPr>
                        <w:t xml:space="preserve">3 </w:t>
                      </w:r>
                      <w:r>
                        <w:t>= s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→T</w:t>
                      </w:r>
                      <w:r>
                        <w:rPr>
                          <w:vertAlign w:val="subscript"/>
                        </w:rPr>
                        <w:t>3S</w:t>
                      </w:r>
                    </w:p>
                    <w:p w:rsidR="00A45EDE" w:rsidRDefault="00A45EDE" w:rsidP="00936DED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180" w:hanging="180"/>
                      </w:pPr>
                      <w:r>
                        <w:t xml:space="preserve">Given </w:t>
                      </w:r>
                      <w:proofErr w:type="spellStart"/>
                      <w:r>
                        <w:t>η</w:t>
                      </w:r>
                      <w:r>
                        <w:rPr>
                          <w:vertAlign w:val="subscript"/>
                        </w:rPr>
                        <w:t>c</w:t>
                      </w:r>
                      <w:proofErr w:type="spellEnd"/>
                      <w:r>
                        <w:t xml:space="preserve"> → T</w:t>
                      </w:r>
                      <w:r>
                        <w:rPr>
                          <w:vertAlign w:val="subscript"/>
                        </w:rPr>
                        <w:t>3A</w:t>
                      </w:r>
                      <w:r>
                        <w:t xml:space="preserve"> </w:t>
                      </w:r>
                    </w:p>
                    <w:p w:rsidR="00A45EDE" w:rsidRPr="00936DED" w:rsidRDefault="00A45EDE" w:rsidP="00E56FC6">
                      <w:pPr>
                        <w:pStyle w:val="ListParagraph"/>
                        <w:ind w:left="180"/>
                      </w:pPr>
                      <w:r>
                        <w:t>→ h</w:t>
                      </w:r>
                      <w:r>
                        <w:rPr>
                          <w:vertAlign w:val="subscript"/>
                        </w:rPr>
                        <w:t>3</w:t>
                      </w:r>
                      <w:proofErr w:type="gramStart"/>
                      <w:r>
                        <w:t>,u</w:t>
                      </w:r>
                      <w:r>
                        <w:rPr>
                          <w:vertAlign w:val="subscript"/>
                        </w:rPr>
                        <w:t>3</w:t>
                      </w:r>
                      <w:r>
                        <w:t>,s</w:t>
                      </w:r>
                      <w:r>
                        <w:rPr>
                          <w:vertAlign w:val="subscript"/>
                        </w:rPr>
                        <w:t>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B8E91C" wp14:editId="38D38D32">
                <wp:simplePos x="0" y="0"/>
                <wp:positionH relativeFrom="column">
                  <wp:posOffset>2895600</wp:posOffset>
                </wp:positionH>
                <wp:positionV relativeFrom="paragraph">
                  <wp:posOffset>3152775</wp:posOffset>
                </wp:positionV>
                <wp:extent cx="1876425" cy="2200275"/>
                <wp:effectExtent l="0" t="0" r="0" b="9525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2200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wps:spPr>
                      <wps:txbx>
                        <w:txbxContent>
                          <w:p w:rsidR="00A45EDE" w:rsidRDefault="00A45EDE" w:rsidP="00936DED">
                            <w:pPr>
                              <w:jc w:val="center"/>
                            </w:pPr>
                            <w:r>
                              <w:t>State 4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=P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</w:pPr>
                            <w:r>
                              <w:t>Stoichiometric Balance → changes composition of air →Energy Balance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ind w:left="180" w:hanging="180"/>
                            </w:pPr>
                            <w:r>
                              <w:t>EB = E</w:t>
                            </w:r>
                            <w:r>
                              <w:rPr>
                                <w:vertAlign w:val="subscript"/>
                              </w:rPr>
                              <w:t>IN,AIR</w:t>
                            </w:r>
                            <w:r>
                              <w:t>+E</w:t>
                            </w:r>
                            <w:r>
                              <w:rPr>
                                <w:vertAlign w:val="subscript"/>
                              </w:rPr>
                              <w:t>IN,FUEL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360" w:hanging="180"/>
                            </w:pPr>
                            <w:r>
                              <w:t>If EB≠0,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ind w:left="360"/>
                            </w:pPr>
                            <w:r>
                              <w:t xml:space="preserve"> </w:t>
                            </w:r>
                            <w:proofErr w:type="gramStart"/>
                            <w:r>
                              <w:t>iterate</w:t>
                            </w:r>
                            <w:proofErr w:type="gramEnd"/>
                            <w:r>
                              <w:t xml:space="preserve"> EB again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ind w:left="360" w:hanging="180"/>
                            </w:pPr>
                            <w:r>
                              <w:t>If EB=0,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ind w:left="360"/>
                            </w:pPr>
                            <w:r>
                              <w:t>→ T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 xml:space="preserve"> → h</w:t>
                            </w:r>
                            <w:r w:rsidRPr="00E56FC6">
                              <w:rPr>
                                <w:vertAlign w:val="subscript"/>
                              </w:rPr>
                              <w:t>4</w:t>
                            </w:r>
                            <w:proofErr w:type="gramStart"/>
                            <w:r>
                              <w:t>,u</w:t>
                            </w:r>
                            <w:r w:rsidRPr="00E56FC6"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,s</w:t>
                            </w:r>
                            <w:r w:rsidRPr="00E56FC6">
                              <w:rPr>
                                <w:vertAlign w:val="subscript"/>
                              </w:rPr>
                              <w:t>4</w:t>
                            </w:r>
                            <w:proofErr w:type="gramEnd"/>
                          </w:p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/>
                          <w:p w:rsidR="00A45EDE" w:rsidRDefault="00A45EDE" w:rsidP="00E56FC6">
                            <w:r>
                              <w:t>=E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28pt;margin-top:248.25pt;width:147.75pt;height:17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" filled="f" stroked="f">
                <v:textbox>
                  <w:txbxContent>
                    <w:p w:rsidR="00A45EDE" w:rsidRDefault="00A45EDE" w:rsidP="00936DED">
                      <w:pPr>
                        <w:jc w:val="center"/>
                      </w:pPr>
                      <w:r>
                        <w:t>State 4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=P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</w:pPr>
                      <w:r>
                        <w:t>Stoichiometric Balance → changes composition of air →Energy Balance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ind w:left="180" w:hanging="180"/>
                      </w:pPr>
                      <w:r>
                        <w:t>EB = E</w:t>
                      </w:r>
                      <w:r>
                        <w:rPr>
                          <w:vertAlign w:val="subscript"/>
                        </w:rPr>
                        <w:t>IN,AIR</w:t>
                      </w:r>
                      <w:r>
                        <w:t>+E</w:t>
                      </w:r>
                      <w:r>
                        <w:rPr>
                          <w:vertAlign w:val="subscript"/>
                        </w:rPr>
                        <w:t>IN,FUEL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360" w:hanging="180"/>
                      </w:pPr>
                      <w:r>
                        <w:t>If EB≠0,</w:t>
                      </w:r>
                    </w:p>
                    <w:p w:rsidR="00A45EDE" w:rsidRDefault="00A45EDE" w:rsidP="00E56FC6">
                      <w:pPr>
                        <w:pStyle w:val="ListParagraph"/>
                        <w:ind w:left="360"/>
                      </w:pPr>
                      <w:r>
                        <w:t xml:space="preserve"> </w:t>
                      </w:r>
                      <w:proofErr w:type="gramStart"/>
                      <w:r>
                        <w:t>iterate</w:t>
                      </w:r>
                      <w:proofErr w:type="gramEnd"/>
                      <w:r>
                        <w:t xml:space="preserve"> EB again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1"/>
                          <w:numId w:val="5"/>
                        </w:numPr>
                        <w:ind w:left="360" w:hanging="180"/>
                      </w:pPr>
                      <w:r>
                        <w:t>If EB=0,</w:t>
                      </w:r>
                    </w:p>
                    <w:p w:rsidR="00A45EDE" w:rsidRDefault="00A45EDE" w:rsidP="00E56FC6">
                      <w:pPr>
                        <w:pStyle w:val="ListParagraph"/>
                        <w:ind w:left="360"/>
                      </w:pPr>
                      <w:r>
                        <w:t>→ T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 xml:space="preserve"> → h</w:t>
                      </w:r>
                      <w:r w:rsidRPr="00E56FC6">
                        <w:rPr>
                          <w:vertAlign w:val="subscript"/>
                        </w:rPr>
                        <w:t>4</w:t>
                      </w:r>
                      <w:proofErr w:type="gramStart"/>
                      <w:r>
                        <w:t>,u</w:t>
                      </w:r>
                      <w:r w:rsidRPr="00E56FC6">
                        <w:rPr>
                          <w:vertAlign w:val="subscript"/>
                        </w:rPr>
                        <w:t>4</w:t>
                      </w:r>
                      <w:r>
                        <w:t>,s</w:t>
                      </w:r>
                      <w:r w:rsidRPr="00E56FC6">
                        <w:rPr>
                          <w:vertAlign w:val="subscript"/>
                        </w:rPr>
                        <w:t>4</w:t>
                      </w:r>
                      <w:proofErr w:type="gramEnd"/>
                    </w:p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/>
                    <w:p w:rsidR="00A45EDE" w:rsidRDefault="00A45EDE" w:rsidP="00E56FC6">
                      <w:r>
                        <w:t>=E</w:t>
                      </w:r>
                    </w:p>
                  </w:txbxContent>
                </v:textbox>
              </v:shap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DC8F95" wp14:editId="767D077D">
                <wp:simplePos x="0" y="0"/>
                <wp:positionH relativeFrom="column">
                  <wp:posOffset>1971040</wp:posOffset>
                </wp:positionH>
                <wp:positionV relativeFrom="paragraph">
                  <wp:posOffset>3133090</wp:posOffset>
                </wp:positionV>
                <wp:extent cx="2695575" cy="2352675"/>
                <wp:effectExtent l="19050" t="0" r="28575" b="28575"/>
                <wp:wrapNone/>
                <wp:docPr id="1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695575" cy="2352675"/>
                        </a:xfrm>
                        <a:prstGeom prst="rightArrowCallout">
                          <a:avLst>
                            <a:gd name="adj1" fmla="val 23602"/>
                            <a:gd name="adj2" fmla="val 25000"/>
                            <a:gd name="adj3" fmla="val 29698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8" coordsize="21600,21600" o:spt="78" adj="14400,5400,18000,8100" path="m,l,21600@0,21600@0@5@2@5@2@4,21600,10800@2@1@2@3@0@3@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@6,0;0,10800;@6,21600;21600,10800" o:connectangles="270,180,90,0" textboxrect="0,0,@0,21600"/>
                <v:handles>
                  <v:h position="#0,topLeft" xrange="0,@2"/>
                  <v:h position="bottomRight,#1" yrange="0,@3"/>
                  <v:h position="#2,#3" xrange="@0,21600" yrange="@1,10800"/>
                </v:handles>
              </v:shapetype>
              <v:shape id="AutoShape 10" o:spid="_x0000_s1026" type="#_x0000_t78" style="position:absolute;margin-left:155.2pt;margin-top:246.7pt;width:212.25pt;height:185.2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" adj=",,16001,8251"/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9547BD" wp14:editId="3AEDE4C5">
                <wp:simplePos x="0" y="0"/>
                <wp:positionH relativeFrom="column">
                  <wp:posOffset>4714875</wp:posOffset>
                </wp:positionH>
                <wp:positionV relativeFrom="paragraph">
                  <wp:posOffset>3152774</wp:posOffset>
                </wp:positionV>
                <wp:extent cx="3538220" cy="2333625"/>
                <wp:effectExtent l="19050" t="0" r="24130" b="28575"/>
                <wp:wrapNone/>
                <wp:docPr id="14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3538220" cy="2333625"/>
                        </a:xfrm>
                        <a:prstGeom prst="rightArrowCallout">
                          <a:avLst>
                            <a:gd name="adj1" fmla="val 22786"/>
                            <a:gd name="adj2" fmla="val 22959"/>
                            <a:gd name="adj3" fmla="val 34992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8" o:spid="_x0000_s1026" type="#_x0000_t78" style="position:absolute;margin-left:371.25pt;margin-top:248.25pt;width:278.6pt;height:183.7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" adj=",5841,16615,8339"/>
            </w:pict>
          </mc:Fallback>
        </mc:AlternateContent>
      </w:r>
      <w:r w:rsidR="007219C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36E1B81" wp14:editId="4221F7B5">
                <wp:simplePos x="0" y="0"/>
                <wp:positionH relativeFrom="column">
                  <wp:posOffset>209550</wp:posOffset>
                </wp:positionH>
                <wp:positionV relativeFrom="paragraph">
                  <wp:posOffset>3133726</wp:posOffset>
                </wp:positionV>
                <wp:extent cx="1743075" cy="2352676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23526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6.5pt;margin-top:246.75pt;width:137.25pt;height:185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" filled="f" strokecolor="black [3213]" strokeweight=".5pt"/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28BE69" wp14:editId="321D8BF3">
                <wp:simplePos x="0" y="0"/>
                <wp:positionH relativeFrom="column">
                  <wp:posOffset>247650</wp:posOffset>
                </wp:positionH>
                <wp:positionV relativeFrom="paragraph">
                  <wp:posOffset>3152775</wp:posOffset>
                </wp:positionV>
                <wp:extent cx="1724025" cy="211455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025" cy="211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45EDE" w:rsidRDefault="00A45EDE" w:rsidP="00E56FC6">
                            <w:pPr>
                              <w:jc w:val="center"/>
                            </w:pPr>
                            <w:r>
                              <w:t>State 5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P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=P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/</w:t>
                            </w:r>
                            <w:proofErr w:type="spellStart"/>
                            <w:r>
                              <w:t>r</w:t>
                            </w:r>
                            <w:r>
                              <w:rPr>
                                <w:vertAlign w:val="subscript"/>
                              </w:rPr>
                              <w:t>v</w:t>
                            </w:r>
                            <w:proofErr w:type="spellEnd"/>
                          </w:p>
                          <w:p w:rsidR="00A45EDE" w:rsidRPr="00FE6152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Assume isentropic efficiency s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=s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  <w:r>
                              <w:t>→T</w:t>
                            </w:r>
                            <w:r>
                              <w:rPr>
                                <w:vertAlign w:val="subscript"/>
                              </w:rPr>
                              <w:t>5S</w:t>
                            </w:r>
                          </w:p>
                          <w:p w:rsidR="00A45EDE" w:rsidRPr="00FE6152" w:rsidRDefault="00A45EDE" w:rsidP="00E56FC6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 xml:space="preserve">Given </w:t>
                            </w:r>
                            <w:proofErr w:type="spellStart"/>
                            <w:r>
                              <w:t>η</w:t>
                            </w:r>
                            <w:r>
                              <w:rPr>
                                <w:vertAlign w:val="subscript"/>
                              </w:rPr>
                              <w:t>T</w:t>
                            </w:r>
                            <w:proofErr w:type="spellEnd"/>
                            <w:r>
                              <w:t xml:space="preserve"> → T</w:t>
                            </w:r>
                            <w:r>
                              <w:rPr>
                                <w:vertAlign w:val="subscript"/>
                              </w:rPr>
                              <w:t>5A</w:t>
                            </w:r>
                          </w:p>
                          <w:p w:rsidR="00A45EDE" w:rsidRPr="00FE6152" w:rsidRDefault="00A45EDE" w:rsidP="00FE615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ind w:left="180" w:hanging="180"/>
                            </w:pPr>
                            <w:r>
                              <w:t>From T</w:t>
                            </w:r>
                            <w:r>
                              <w:rPr>
                                <w:vertAlign w:val="subscript"/>
                              </w:rPr>
                              <w:t>5A</w:t>
                            </w:r>
                            <w:r>
                              <w:t xml:space="preserve"> → h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,u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r>
                              <w:t>,s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  <w:p w:rsidR="00A45EDE" w:rsidRPr="00FE6152" w:rsidRDefault="00A45EDE" w:rsidP="00FE6152">
                            <w:pPr>
                              <w:ind w:firstLine="180"/>
                            </w:pPr>
                            <w:r>
                              <w:t>→W</w:t>
                            </w:r>
                            <w:r w:rsidRPr="00FE6152">
                              <w:rPr>
                                <w:vertAlign w:val="subscript"/>
                              </w:rPr>
                              <w:t>NET</w:t>
                            </w:r>
                          </w:p>
                          <w:p w:rsidR="00A45EDE" w:rsidRDefault="00A45EDE" w:rsidP="00FE615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360" w:hanging="180"/>
                            </w:pPr>
                            <w:r>
                              <w:t>If W</w:t>
                            </w:r>
                            <w:r>
                              <w:rPr>
                                <w:vertAlign w:val="subscript"/>
                              </w:rPr>
                              <w:t xml:space="preserve">NET </w:t>
                            </w:r>
                            <w:r>
                              <w:t>≠ 48 MW</w:t>
                            </w:r>
                          </w:p>
                          <w:p w:rsidR="00A45EDE" w:rsidRPr="00FE6152" w:rsidRDefault="00A45EDE" w:rsidP="00FE6152">
                            <w:pPr>
                              <w:pStyle w:val="ListParagraph"/>
                              <w:numPr>
                                <w:ilvl w:val="1"/>
                                <w:numId w:val="6"/>
                              </w:numPr>
                              <w:ind w:left="360" w:hanging="180"/>
                            </w:pPr>
                            <w:r>
                              <w:t>If W</w:t>
                            </w:r>
                            <w:r>
                              <w:rPr>
                                <w:vertAlign w:val="subscript"/>
                              </w:rPr>
                              <w:t xml:space="preserve">NET </w:t>
                            </w:r>
                            <w:r>
                              <w:t xml:space="preserve">= 48 MW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9.5pt;margin-top:248.25pt;width:135.75pt;height:16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" filled="f" stroked="f">
                <v:textbox>
                  <w:txbxContent>
                    <w:p w:rsidR="00A45EDE" w:rsidRDefault="00A45EDE" w:rsidP="00E56FC6">
                      <w:pPr>
                        <w:jc w:val="center"/>
                      </w:pPr>
                      <w:r>
                        <w:t>State 5</w:t>
                      </w:r>
                    </w:p>
                    <w:p w:rsidR="00A45EDE" w:rsidRDefault="00A45EDE" w:rsidP="00E56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</w:pPr>
                      <w:r>
                        <w:t>P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=P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/</w:t>
                      </w:r>
                      <w:proofErr w:type="spellStart"/>
                      <w:r>
                        <w:t>r</w:t>
                      </w:r>
                      <w:r>
                        <w:rPr>
                          <w:vertAlign w:val="subscript"/>
                        </w:rPr>
                        <w:t>v</w:t>
                      </w:r>
                      <w:proofErr w:type="spellEnd"/>
                    </w:p>
                    <w:p w:rsidR="00A45EDE" w:rsidRPr="00FE6152" w:rsidRDefault="00A45EDE" w:rsidP="00E56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</w:pPr>
                      <w:r>
                        <w:t>Assume isentropic efficiency s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=s</w:t>
                      </w:r>
                      <w:r>
                        <w:rPr>
                          <w:vertAlign w:val="subscript"/>
                        </w:rPr>
                        <w:t>4</w:t>
                      </w:r>
                      <w:r>
                        <w:t>→T</w:t>
                      </w:r>
                      <w:r>
                        <w:rPr>
                          <w:vertAlign w:val="subscript"/>
                        </w:rPr>
                        <w:t>5S</w:t>
                      </w:r>
                    </w:p>
                    <w:p w:rsidR="00A45EDE" w:rsidRPr="00FE6152" w:rsidRDefault="00A45EDE" w:rsidP="00E56FC6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</w:pPr>
                      <w:r>
                        <w:t xml:space="preserve">Given </w:t>
                      </w:r>
                      <w:proofErr w:type="spellStart"/>
                      <w:r>
                        <w:t>η</w:t>
                      </w:r>
                      <w:r>
                        <w:rPr>
                          <w:vertAlign w:val="subscript"/>
                        </w:rPr>
                        <w:t>T</w:t>
                      </w:r>
                      <w:proofErr w:type="spellEnd"/>
                      <w:r>
                        <w:t xml:space="preserve"> → T</w:t>
                      </w:r>
                      <w:r>
                        <w:rPr>
                          <w:vertAlign w:val="subscript"/>
                        </w:rPr>
                        <w:t>5A</w:t>
                      </w:r>
                    </w:p>
                    <w:p w:rsidR="00A45EDE" w:rsidRPr="00FE6152" w:rsidRDefault="00A45EDE" w:rsidP="00FE615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ind w:left="180" w:hanging="180"/>
                      </w:pPr>
                      <w:r>
                        <w:t>From T</w:t>
                      </w:r>
                      <w:r>
                        <w:rPr>
                          <w:vertAlign w:val="subscript"/>
                        </w:rPr>
                        <w:t>5A</w:t>
                      </w:r>
                      <w:r>
                        <w:t xml:space="preserve"> → h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,u</w:t>
                      </w:r>
                      <w:r>
                        <w:rPr>
                          <w:vertAlign w:val="subscript"/>
                        </w:rPr>
                        <w:t>5</w:t>
                      </w:r>
                      <w:r>
                        <w:t>,s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  <w:p w:rsidR="00A45EDE" w:rsidRPr="00FE6152" w:rsidRDefault="00A45EDE" w:rsidP="00FE6152">
                      <w:pPr>
                        <w:ind w:firstLine="180"/>
                      </w:pPr>
                      <w:r>
                        <w:t>→W</w:t>
                      </w:r>
                      <w:r w:rsidRPr="00FE6152">
                        <w:rPr>
                          <w:vertAlign w:val="subscript"/>
                        </w:rPr>
                        <w:t>NET</w:t>
                      </w:r>
                    </w:p>
                    <w:p w:rsidR="00A45EDE" w:rsidRDefault="00A45EDE" w:rsidP="00FE615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left="360" w:hanging="180"/>
                      </w:pPr>
                      <w:r>
                        <w:t>If W</w:t>
                      </w:r>
                      <w:r>
                        <w:rPr>
                          <w:vertAlign w:val="subscript"/>
                        </w:rPr>
                        <w:t xml:space="preserve">NET </w:t>
                      </w:r>
                      <w:r>
                        <w:t>≠ 48 MW</w:t>
                      </w:r>
                    </w:p>
                    <w:p w:rsidR="00A45EDE" w:rsidRPr="00FE6152" w:rsidRDefault="00A45EDE" w:rsidP="00FE6152">
                      <w:pPr>
                        <w:pStyle w:val="ListParagraph"/>
                        <w:numPr>
                          <w:ilvl w:val="1"/>
                          <w:numId w:val="6"/>
                        </w:numPr>
                        <w:ind w:left="360" w:hanging="180"/>
                      </w:pPr>
                      <w:r>
                        <w:t>If W</w:t>
                      </w:r>
                      <w:r>
                        <w:rPr>
                          <w:vertAlign w:val="subscript"/>
                        </w:rPr>
                        <w:t xml:space="preserve">NET </w:t>
                      </w:r>
                      <w:r>
                        <w:t xml:space="preserve">= 48 MW </w:t>
                      </w:r>
                    </w:p>
                  </w:txbxContent>
                </v:textbox>
              </v:shap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8EBFE5" wp14:editId="29648D22">
                <wp:simplePos x="0" y="0"/>
                <wp:positionH relativeFrom="column">
                  <wp:posOffset>1733550</wp:posOffset>
                </wp:positionH>
                <wp:positionV relativeFrom="paragraph">
                  <wp:posOffset>4714875</wp:posOffset>
                </wp:positionV>
                <wp:extent cx="85725" cy="76200"/>
                <wp:effectExtent l="38100" t="19050" r="66675" b="952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371.25pt" to="143.2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871C22" wp14:editId="074F0279">
                <wp:simplePos x="0" y="0"/>
                <wp:positionH relativeFrom="column">
                  <wp:posOffset>1818640</wp:posOffset>
                </wp:positionH>
                <wp:positionV relativeFrom="paragraph">
                  <wp:posOffset>4581525</wp:posOffset>
                </wp:positionV>
                <wp:extent cx="200025" cy="209550"/>
                <wp:effectExtent l="38100" t="19050" r="66675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pt,360.75pt" to="158.95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1E7F52" wp14:editId="160762CE">
                <wp:simplePos x="0" y="0"/>
                <wp:positionH relativeFrom="column">
                  <wp:posOffset>2895599</wp:posOffset>
                </wp:positionH>
                <wp:positionV relativeFrom="paragraph">
                  <wp:posOffset>66675</wp:posOffset>
                </wp:positionV>
                <wp:extent cx="1762125" cy="1466850"/>
                <wp:effectExtent l="0" t="0" r="9525" b="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6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EDE" w:rsidRDefault="00A45EDE" w:rsidP="00936DED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  <w:p w:rsidR="00A45EDE" w:rsidRDefault="00A45EDE" w:rsidP="00FF12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>
                              <w:t>Find P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  <w:p w:rsidR="00A45EDE" w:rsidRDefault="00A45EDE" w:rsidP="00FF123A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ind w:left="180" w:hanging="180"/>
                            </w:pPr>
                            <w:r>
                              <w:t>Use Property calculator → h</w:t>
                            </w:r>
                            <w:r>
                              <w:rPr>
                                <w:vertAlign w:val="subscript"/>
                              </w:rPr>
                              <w:t>1,</w:t>
                            </w:r>
                            <w:r>
                              <w:t>u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  <w:r>
                              <w:t>, s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28pt;margin-top:5.25pt;width:138.75pt;height:11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" stroked="f" strokecolor="white [3212]">
                <v:textbox>
                  <w:txbxContent>
                    <w:p w:rsidR="00A45EDE" w:rsidRDefault="00A45EDE" w:rsidP="00936DED">
                      <w:pPr>
                        <w:jc w:val="center"/>
                      </w:pPr>
                      <w:r>
                        <w:t>State 1</w:t>
                      </w:r>
                    </w:p>
                    <w:p w:rsidR="00A45EDE" w:rsidRDefault="00A45EDE" w:rsidP="00FF12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>
                        <w:t>Find P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, 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  <w:p w:rsidR="00A45EDE" w:rsidRDefault="00A45EDE" w:rsidP="00FF123A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ind w:left="180" w:hanging="180"/>
                      </w:pPr>
                      <w:r>
                        <w:t>Use Property calculator → h</w:t>
                      </w:r>
                      <w:r>
                        <w:rPr>
                          <w:vertAlign w:val="subscript"/>
                        </w:rPr>
                        <w:t>1,</w:t>
                      </w:r>
                      <w:r>
                        <w:t>u</w:t>
                      </w:r>
                      <w:r>
                        <w:rPr>
                          <w:vertAlign w:val="subscript"/>
                        </w:rPr>
                        <w:t>1</w:t>
                      </w:r>
                      <w:r>
                        <w:t>, s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662F9C" wp14:editId="4F3D450B">
                <wp:simplePos x="0" y="0"/>
                <wp:positionH relativeFrom="column">
                  <wp:posOffset>2847975</wp:posOffset>
                </wp:positionH>
                <wp:positionV relativeFrom="paragraph">
                  <wp:posOffset>57150</wp:posOffset>
                </wp:positionV>
                <wp:extent cx="2762250" cy="1790700"/>
                <wp:effectExtent l="0" t="0" r="38100" b="19050"/>
                <wp:wrapNone/>
                <wp:docPr id="3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0" cy="1790700"/>
                        </a:xfrm>
                        <a:prstGeom prst="rightArrowCallout">
                          <a:avLst>
                            <a:gd name="adj1" fmla="val 23602"/>
                            <a:gd name="adj2" fmla="val 25000"/>
                            <a:gd name="adj3" fmla="val 28537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78" style="position:absolute;margin-left:224.25pt;margin-top:4.5pt;width:217.5pt;height:14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" adj=",,17604,8251"/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8E9ADF" wp14:editId="05D86217">
                <wp:simplePos x="0" y="0"/>
                <wp:positionH relativeFrom="column">
                  <wp:posOffset>5943600</wp:posOffset>
                </wp:positionH>
                <wp:positionV relativeFrom="paragraph">
                  <wp:posOffset>133350</wp:posOffset>
                </wp:positionV>
                <wp:extent cx="2247900" cy="1647825"/>
                <wp:effectExtent l="0" t="0" r="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1647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EDE" w:rsidRDefault="00A45EDE" w:rsidP="00936DED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  <w:p w:rsidR="00A45EDE" w:rsidRDefault="00A45EDE" w:rsidP="001243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</w:pPr>
                            <w:r>
                              <w:t>Find P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A45EDE" w:rsidRDefault="00A45EDE" w:rsidP="001243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</w:pPr>
                            <w:r>
                              <w:t>Guess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  <w:p w:rsidR="00A45EDE" w:rsidRDefault="00A45EDE" w:rsidP="001243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</w:pPr>
                            <w:r>
                              <w:t>Calculate ω based on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guess</w:t>
                            </w:r>
                          </w:p>
                          <w:p w:rsidR="00A45EDE" w:rsidRDefault="00A45EDE" w:rsidP="001243B8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ind w:left="180" w:hanging="180"/>
                            </w:pPr>
                            <w:r>
                              <w:t>Perform Energy Balance</w:t>
                            </w:r>
                          </w:p>
                          <w:p w:rsidR="00A45EDE" w:rsidRDefault="00A45EDE" w:rsidP="001243B8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360" w:hanging="180"/>
                            </w:pPr>
                            <w:r>
                              <w:t xml:space="preserve">If EB ≠0, </w:t>
                            </w:r>
                          </w:p>
                          <w:p w:rsidR="00A45EDE" w:rsidRDefault="00A45EDE" w:rsidP="00E56FC6">
                            <w:pPr>
                              <w:pStyle w:val="ListParagraph"/>
                              <w:ind w:left="360"/>
                            </w:pPr>
                            <w:proofErr w:type="gramStart"/>
                            <w:r>
                              <w:t>guess</w:t>
                            </w:r>
                            <w:proofErr w:type="gramEnd"/>
                            <w:r>
                              <w:t xml:space="preserve"> 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 xml:space="preserve"> again</w:t>
                            </w:r>
                          </w:p>
                          <w:p w:rsidR="00A45EDE" w:rsidRDefault="00A45EDE" w:rsidP="00936DED">
                            <w:pPr>
                              <w:pStyle w:val="ListParagraph"/>
                              <w:numPr>
                                <w:ilvl w:val="1"/>
                                <w:numId w:val="3"/>
                              </w:numPr>
                              <w:ind w:left="360" w:hanging="180"/>
                            </w:pPr>
                            <w:r>
                              <w:t>If EB =0, →T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→h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,u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  <w:r>
                              <w:t>,s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8pt;margin-top:10.5pt;width:177pt;height:129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" stroked="f" strokecolor="white [3212]">
                <v:textbox>
                  <w:txbxContent>
                    <w:p w:rsidR="00A45EDE" w:rsidRDefault="00A45EDE" w:rsidP="00936DED">
                      <w:pPr>
                        <w:jc w:val="center"/>
                      </w:pPr>
                      <w:r>
                        <w:t>State 2</w:t>
                      </w:r>
                    </w:p>
                    <w:p w:rsidR="00A45EDE" w:rsidRDefault="00A45EDE" w:rsidP="001243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</w:pPr>
                      <w:r>
                        <w:t>Find P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A45EDE" w:rsidRDefault="00A45EDE" w:rsidP="001243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</w:pPr>
                      <w:r>
                        <w:t>Guess 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  <w:p w:rsidR="00A45EDE" w:rsidRDefault="00A45EDE" w:rsidP="001243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</w:pPr>
                      <w:r>
                        <w:t>Calculate ω based on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guess</w:t>
                      </w:r>
                    </w:p>
                    <w:p w:rsidR="00A45EDE" w:rsidRDefault="00A45EDE" w:rsidP="001243B8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ind w:left="180" w:hanging="180"/>
                      </w:pPr>
                      <w:r>
                        <w:t>Perform Energy Balance</w:t>
                      </w:r>
                    </w:p>
                    <w:p w:rsidR="00A45EDE" w:rsidRDefault="00A45EDE" w:rsidP="001243B8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360" w:hanging="180"/>
                      </w:pPr>
                      <w:r>
                        <w:t xml:space="preserve">If EB ≠0, </w:t>
                      </w:r>
                    </w:p>
                    <w:p w:rsidR="00A45EDE" w:rsidRDefault="00A45EDE" w:rsidP="00E56FC6">
                      <w:pPr>
                        <w:pStyle w:val="ListParagraph"/>
                        <w:ind w:left="360"/>
                      </w:pPr>
                      <w:proofErr w:type="gramStart"/>
                      <w:r>
                        <w:t>guess</w:t>
                      </w:r>
                      <w:proofErr w:type="gramEnd"/>
                      <w:r>
                        <w:t xml:space="preserve"> 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 xml:space="preserve"> again</w:t>
                      </w:r>
                    </w:p>
                    <w:p w:rsidR="00A45EDE" w:rsidRDefault="00A45EDE" w:rsidP="00936DED">
                      <w:pPr>
                        <w:pStyle w:val="ListParagraph"/>
                        <w:numPr>
                          <w:ilvl w:val="1"/>
                          <w:numId w:val="3"/>
                        </w:numPr>
                        <w:ind w:left="360" w:hanging="180"/>
                      </w:pPr>
                      <w:r>
                        <w:t>If EB =0, →T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→h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,u</w:t>
                      </w:r>
                      <w:r>
                        <w:rPr>
                          <w:vertAlign w:val="subscript"/>
                        </w:rPr>
                        <w:t>2</w:t>
                      </w:r>
                      <w:r>
                        <w:t>,s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219C3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7B03F" wp14:editId="48713AF3">
                <wp:simplePos x="0" y="0"/>
                <wp:positionH relativeFrom="column">
                  <wp:posOffset>5652770</wp:posOffset>
                </wp:positionH>
                <wp:positionV relativeFrom="paragraph">
                  <wp:posOffset>156845</wp:posOffset>
                </wp:positionV>
                <wp:extent cx="2695575" cy="2514600"/>
                <wp:effectExtent l="0" t="4762" r="23812" b="42863"/>
                <wp:wrapNone/>
                <wp:docPr id="6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2695575" cy="2514600"/>
                        </a:xfrm>
                        <a:prstGeom prst="rightArrowCallout">
                          <a:avLst>
                            <a:gd name="adj1" fmla="val 23769"/>
                            <a:gd name="adj2" fmla="val 25177"/>
                            <a:gd name="adj3" fmla="val 27922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78" style="position:absolute;margin-left:445.1pt;margin-top:12.35pt;width:212.25pt;height:198pt;rotation: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" adj=",5362,15974,8233"/>
            </w:pict>
          </mc:Fallback>
        </mc:AlternateContent>
      </w:r>
      <w:r w:rsidR="00A45EDE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EF62DB" wp14:editId="0CB03897">
                <wp:simplePos x="0" y="0"/>
                <wp:positionH relativeFrom="column">
                  <wp:posOffset>247650</wp:posOffset>
                </wp:positionH>
                <wp:positionV relativeFrom="paragraph">
                  <wp:posOffset>123825</wp:posOffset>
                </wp:positionV>
                <wp:extent cx="1543050" cy="13525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3050" cy="1352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45EDE" w:rsidRDefault="00A45EDE" w:rsidP="00936DED">
                            <w:pPr>
                              <w:jc w:val="center"/>
                            </w:pPr>
                            <w:r>
                              <w:t>State 0</w:t>
                            </w:r>
                          </w:p>
                          <w:p w:rsidR="00A45EDE" w:rsidRDefault="00A45EDE" w:rsidP="00FF123A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180" w:hanging="180"/>
                            </w:pPr>
                            <w:r>
                              <w:t>Given T</w:t>
                            </w:r>
                            <w:r>
                              <w:rPr>
                                <w:vertAlign w:val="subscript"/>
                              </w:rPr>
                              <w:t>0</w:t>
                            </w:r>
                            <w:r>
                              <w:t>, P</w:t>
                            </w:r>
                            <w:r>
                              <w:rPr>
                                <w:vertAlign w:val="subscript"/>
                              </w:rPr>
                              <w:t xml:space="preserve">0 </w:t>
                            </w:r>
                            <w:r>
                              <w:t>→ 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19.5pt;margin-top:9.75pt;width:121.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" stroked="f" strokecolor="white [3212]">
                <v:textbox>
                  <w:txbxContent>
                    <w:p w:rsidR="00A45EDE" w:rsidRDefault="00A45EDE" w:rsidP="00936DED">
                      <w:pPr>
                        <w:jc w:val="center"/>
                      </w:pPr>
                      <w:r>
                        <w:t>State 0</w:t>
                      </w:r>
                    </w:p>
                    <w:p w:rsidR="00A45EDE" w:rsidRDefault="00A45EDE" w:rsidP="00FF123A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180" w:hanging="180"/>
                      </w:pPr>
                      <w:r>
                        <w:t>Given T</w:t>
                      </w:r>
                      <w:r>
                        <w:rPr>
                          <w:vertAlign w:val="subscript"/>
                        </w:rPr>
                        <w:t>0</w:t>
                      </w:r>
                      <w:r>
                        <w:t>, P</w:t>
                      </w:r>
                      <w:r>
                        <w:rPr>
                          <w:vertAlign w:val="subscript"/>
                        </w:rPr>
                        <w:t xml:space="preserve">0 </w:t>
                      </w:r>
                      <w:r>
                        <w:t>→ ω</w:t>
                      </w:r>
                    </w:p>
                  </w:txbxContent>
                </v:textbox>
              </v:shape>
            </w:pict>
          </mc:Fallback>
        </mc:AlternateContent>
      </w:r>
      <w:r w:rsidR="00A45EDE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F77A1D7" wp14:editId="0B889CA9">
                <wp:simplePos x="0" y="0"/>
                <wp:positionH relativeFrom="column">
                  <wp:posOffset>219075</wp:posOffset>
                </wp:positionH>
                <wp:positionV relativeFrom="paragraph">
                  <wp:posOffset>76200</wp:posOffset>
                </wp:positionV>
                <wp:extent cx="2447925" cy="1790700"/>
                <wp:effectExtent l="0" t="0" r="47625" b="1905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47925" cy="1790700"/>
                        </a:xfrm>
                        <a:prstGeom prst="rightArrowCallout">
                          <a:avLst>
                            <a:gd name="adj1" fmla="val 23602"/>
                            <a:gd name="adj2" fmla="val 25000"/>
                            <a:gd name="adj3" fmla="val 28634"/>
                            <a:gd name="adj4" fmla="val 6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78" style="position:absolute;margin-left:17.25pt;margin-top:6pt;width:192.75pt;height:14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" adj=",,17076,8251"/>
            </w:pict>
          </mc:Fallback>
        </mc:AlternateContent>
      </w:r>
      <w:r w:rsidR="00A45EDE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EEB3EC" wp14:editId="6A7924DF">
                <wp:simplePos x="0" y="0"/>
                <wp:positionH relativeFrom="column">
                  <wp:posOffset>-457200</wp:posOffset>
                </wp:positionH>
                <wp:positionV relativeFrom="paragraph">
                  <wp:posOffset>2952750</wp:posOffset>
                </wp:positionV>
                <wp:extent cx="0" cy="158115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581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232.5pt" to="-36pt,3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" strokecolor="black [3213]"/>
            </w:pict>
          </mc:Fallback>
        </mc:AlternateContent>
      </w:r>
      <w:r w:rsidR="00E42E85" w:rsidRPr="00895AE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E7D6178" wp14:editId="0B1119C8">
                <wp:simplePos x="0" y="0"/>
                <wp:positionH relativeFrom="column">
                  <wp:posOffset>-457200</wp:posOffset>
                </wp:positionH>
                <wp:positionV relativeFrom="paragraph">
                  <wp:posOffset>409575</wp:posOffset>
                </wp:positionV>
                <wp:extent cx="0" cy="2543175"/>
                <wp:effectExtent l="0" t="0" r="19050" b="952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32.25pt" to="-36pt,23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" strokecolor="black [3213]"/>
            </w:pict>
          </mc:Fallback>
        </mc:AlternateContent>
      </w:r>
    </w:p>
    <w:sectPr w:rsidR="002F157D" w:rsidRPr="00895AE3" w:rsidSect="001334F2">
      <w:foot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DE9" w:rsidRDefault="00CF7DE9" w:rsidP="00CF7DE9">
      <w:r>
        <w:separator/>
      </w:r>
    </w:p>
  </w:endnote>
  <w:endnote w:type="continuationSeparator" w:id="0">
    <w:p w:rsidR="00CF7DE9" w:rsidRDefault="00CF7DE9" w:rsidP="00CF7D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816669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F7DE9" w:rsidRDefault="00BA6BF8">
        <w:pPr>
          <w:pStyle w:val="Footer"/>
        </w:pPr>
        <w:r>
          <w:t>8</w:t>
        </w:r>
      </w:p>
    </w:sdtContent>
  </w:sdt>
  <w:p w:rsidR="00CF7DE9" w:rsidRDefault="00CF7D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DE9" w:rsidRDefault="00CF7DE9" w:rsidP="00CF7DE9">
      <w:r>
        <w:separator/>
      </w:r>
    </w:p>
  </w:footnote>
  <w:footnote w:type="continuationSeparator" w:id="0">
    <w:p w:rsidR="00CF7DE9" w:rsidRDefault="00CF7DE9" w:rsidP="00CF7D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F00DF"/>
    <w:multiLevelType w:val="hybridMultilevel"/>
    <w:tmpl w:val="8EA03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0592B"/>
    <w:multiLevelType w:val="hybridMultilevel"/>
    <w:tmpl w:val="12801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D2AE0"/>
    <w:multiLevelType w:val="hybridMultilevel"/>
    <w:tmpl w:val="4210D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51D64"/>
    <w:multiLevelType w:val="hybridMultilevel"/>
    <w:tmpl w:val="E3BE776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11694"/>
    <w:multiLevelType w:val="hybridMultilevel"/>
    <w:tmpl w:val="AB624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CA6C70"/>
    <w:multiLevelType w:val="hybridMultilevel"/>
    <w:tmpl w:val="9786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4F2"/>
    <w:rsid w:val="00016EBD"/>
    <w:rsid w:val="001243B8"/>
    <w:rsid w:val="001334F2"/>
    <w:rsid w:val="001E7D63"/>
    <w:rsid w:val="002F157D"/>
    <w:rsid w:val="007219C3"/>
    <w:rsid w:val="008352D9"/>
    <w:rsid w:val="00873A0B"/>
    <w:rsid w:val="00895AE3"/>
    <w:rsid w:val="00936DED"/>
    <w:rsid w:val="009A5703"/>
    <w:rsid w:val="009D2225"/>
    <w:rsid w:val="00A45EDE"/>
    <w:rsid w:val="00AE6439"/>
    <w:rsid w:val="00AF6220"/>
    <w:rsid w:val="00BA6BF8"/>
    <w:rsid w:val="00BC0A14"/>
    <w:rsid w:val="00CF7DE9"/>
    <w:rsid w:val="00DA10CF"/>
    <w:rsid w:val="00E42E85"/>
    <w:rsid w:val="00E56FC6"/>
    <w:rsid w:val="00FE6152"/>
    <w:rsid w:val="00FF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33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225"/>
    <w:pPr>
      <w:ind w:left="720"/>
      <w:contextualSpacing/>
    </w:pPr>
  </w:style>
  <w:style w:type="paragraph" w:styleId="Header">
    <w:name w:val="header"/>
    <w:basedOn w:val="Normal"/>
    <w:link w:val="HeaderChar"/>
    <w:rsid w:val="00CF7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7D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7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DE9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1334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3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D2225"/>
    <w:pPr>
      <w:ind w:left="720"/>
      <w:contextualSpacing/>
    </w:pPr>
  </w:style>
  <w:style w:type="paragraph" w:styleId="Header">
    <w:name w:val="header"/>
    <w:basedOn w:val="Normal"/>
    <w:link w:val="HeaderChar"/>
    <w:rsid w:val="00CF7D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CF7DE9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CF7D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DE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E6C298D5.dotm</Template>
  <TotalTime>127</TotalTime>
  <Pages>1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meuser</dc:creator>
  <cp:lastModifiedBy>meuser</cp:lastModifiedBy>
  <cp:revision>11</cp:revision>
  <dcterms:created xsi:type="dcterms:W3CDTF">2011-05-04T23:35:00Z</dcterms:created>
  <dcterms:modified xsi:type="dcterms:W3CDTF">2011-05-06T05:22:00Z</dcterms:modified>
</cp:coreProperties>
</file>