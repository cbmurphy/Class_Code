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AB" w:rsidRDefault="001F01AB" w:rsidP="00CA6B66">
      <w:pPr>
        <w:spacing w:line="240" w:lineRule="auto"/>
        <w:jc w:val="center"/>
        <w:rPr>
          <w:u w:val="single"/>
        </w:rPr>
      </w:pPr>
      <w:r w:rsidRPr="00285BED">
        <w:rPr>
          <w:u w:val="single"/>
        </w:rPr>
        <w:t>Appendix</w:t>
      </w:r>
    </w:p>
    <w:p w:rsidR="00CA6B66" w:rsidRDefault="00CA6B66" w:rsidP="00CA6B66">
      <w:pPr>
        <w:spacing w:line="240" w:lineRule="auto"/>
        <w:jc w:val="center"/>
        <w:rPr>
          <w:u w:val="single"/>
        </w:rPr>
      </w:pPr>
    </w:p>
    <w:p w:rsidR="00CA6B66" w:rsidRPr="00285BED" w:rsidRDefault="00CA6B66" w:rsidP="001F01AB">
      <w:pPr>
        <w:spacing w:line="240" w:lineRule="auto"/>
        <w:rPr>
          <w:u w:val="single"/>
        </w:rPr>
      </w:pPr>
      <w:r>
        <w:rPr>
          <w:u w:val="single"/>
        </w:rPr>
        <w:t>Equations</w:t>
      </w: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mix</m:t>
                </m:r>
              </m:sub>
            </m:sSub>
          </m:den>
        </m:f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p w:rsidR="001F01AB" w:rsidRDefault="001F01AB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e>
            </m:box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-Rln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:rsidR="001F01AB" w:rsidRDefault="001F01AB" w:rsidP="001F01AB">
      <w:pPr>
        <w:pStyle w:val="ListParagraph"/>
        <w:spacing w:line="240" w:lineRule="auto"/>
        <w:ind w:left="4320"/>
        <w:rPr>
          <w:sz w:val="24"/>
          <w:szCs w:val="24"/>
        </w:rPr>
      </w:pPr>
    </w:p>
    <w:p w:rsidR="001F01AB" w:rsidRPr="00B44E9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LHV</m:t>
        </m:r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bookmarkStart w:id="0" w:name="_GoBack"/>
    <w:bookmarkEnd w:id="0"/>
    <w:p w:rsidR="001F01AB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1F01AB" w:rsidRPr="000B37FC" w:rsidRDefault="001F01AB" w:rsidP="001F01AB">
      <w:pPr>
        <w:pStyle w:val="ListParagraph"/>
        <w:rPr>
          <w:sz w:val="24"/>
          <w:szCs w:val="24"/>
        </w:rPr>
      </w:pP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sub>
            </m:sSub>
          </m:den>
        </m:f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sub>
            </m:sSub>
          </m:e>
        </m:d>
      </m:oMath>
    </w:p>
    <w:p w:rsidR="001F01AB" w:rsidRPr="00E12A50" w:rsidRDefault="001F01AB" w:rsidP="001F01AB">
      <w:pPr>
        <w:spacing w:line="240" w:lineRule="auto"/>
        <w:rPr>
          <w:sz w:val="24"/>
          <w:szCs w:val="24"/>
        </w:rPr>
      </w:pPr>
    </w:p>
    <w:p w:rsidR="001F01AB" w:rsidRPr="00E12A50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GENERATOR</m:t>
            </m:r>
          </m:sub>
        </m:sSub>
      </m:oMath>
    </w:p>
    <w:p w:rsidR="001F01AB" w:rsidRPr="00E12A50" w:rsidRDefault="001F01AB" w:rsidP="001F01AB">
      <w:pPr>
        <w:spacing w:line="240" w:lineRule="auto"/>
      </w:pPr>
    </w:p>
    <w:p w:rsidR="001F01AB" w:rsidRPr="00F81B7C" w:rsidRDefault="001F01AB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Heat Rate=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den>
        </m:f>
      </m:oMath>
    </w:p>
    <w:p w:rsidR="001F01AB" w:rsidRPr="00F81B7C" w:rsidRDefault="001F01AB" w:rsidP="001F01AB">
      <w:pPr>
        <w:spacing w:line="240" w:lineRule="auto"/>
        <w:rPr>
          <w:sz w:val="24"/>
          <w:szCs w:val="24"/>
        </w:rPr>
      </w:pPr>
    </w:p>
    <w:p w:rsidR="001F01AB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</m:den>
        </m:f>
      </m:oMath>
    </w:p>
    <w:p w:rsidR="001F01AB" w:rsidRPr="00292681" w:rsidRDefault="001F01AB" w:rsidP="001F01AB">
      <w:pPr>
        <w:pStyle w:val="ListParagraph"/>
        <w:rPr>
          <w:sz w:val="24"/>
          <w:szCs w:val="24"/>
        </w:rPr>
      </w:pPr>
    </w:p>
    <w:p w:rsidR="001F01AB" w:rsidRDefault="001F01AB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w:rPr>
            <w:rFonts w:ascii="Cambria Math" w:hAnsi="Cambria Math"/>
            <w:sz w:val="24"/>
            <w:szCs w:val="24"/>
          </w:rPr>
          <m:t>RT</m:t>
        </m:r>
      </m:oMath>
    </w:p>
    <w:p w:rsidR="001F01AB" w:rsidRPr="00364536" w:rsidRDefault="001F01AB" w:rsidP="001F01AB">
      <w:pPr>
        <w:pStyle w:val="ListParagraph"/>
        <w:rPr>
          <w:sz w:val="24"/>
          <w:szCs w:val="24"/>
        </w:rPr>
      </w:pPr>
    </w:p>
    <w:p w:rsidR="001F01AB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ref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dh=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ref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CpdT</m:t>
                </m:r>
              </m:e>
            </m:nary>
          </m:e>
        </m:nary>
      </m:oMath>
    </w:p>
    <w:p w:rsidR="001F01AB" w:rsidRPr="00C462B3" w:rsidRDefault="001F01AB" w:rsidP="001F01AB">
      <w:pPr>
        <w:pStyle w:val="ListParagraph"/>
        <w:rPr>
          <w:sz w:val="24"/>
          <w:szCs w:val="24"/>
        </w:rPr>
      </w:pPr>
    </w:p>
    <w:p w:rsidR="001F01AB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</w:p>
    <w:p w:rsidR="001F01AB" w:rsidRPr="00C462B3" w:rsidRDefault="001F01AB" w:rsidP="001F01AB">
      <w:pPr>
        <w:pStyle w:val="ListParagraph"/>
        <w:rPr>
          <w:sz w:val="24"/>
          <w:szCs w:val="24"/>
        </w:rPr>
      </w:pPr>
    </w:p>
    <w:p w:rsidR="001F01AB" w:rsidRDefault="001F01AB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Specific Fuel Consumption=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den>
        </m:f>
      </m:oMath>
    </w:p>
    <w:p w:rsidR="001F01AB" w:rsidRPr="00415714" w:rsidRDefault="001F01AB" w:rsidP="001F01AB">
      <w:pPr>
        <w:pStyle w:val="ListParagraph"/>
        <w:rPr>
          <w:sz w:val="24"/>
          <w:szCs w:val="24"/>
        </w:rPr>
      </w:pPr>
    </w:p>
    <w:p w:rsidR="001F01AB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*LHV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:rsidR="0012156D" w:rsidRPr="0012156D" w:rsidRDefault="0012156D" w:rsidP="0012156D">
      <w:pPr>
        <w:pStyle w:val="ListParagraph"/>
        <w:rPr>
          <w:sz w:val="24"/>
          <w:szCs w:val="24"/>
        </w:rPr>
      </w:pPr>
    </w:p>
    <w:p w:rsidR="0012156D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=∅*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sat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12156D" w:rsidRPr="0012156D" w:rsidRDefault="0012156D" w:rsidP="0012156D">
      <w:pPr>
        <w:pStyle w:val="ListParagraph"/>
        <w:rPr>
          <w:sz w:val="24"/>
          <w:szCs w:val="24"/>
        </w:rPr>
      </w:pPr>
    </w:p>
    <w:p w:rsidR="0012156D" w:rsidRDefault="0012156D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ω=.622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:rsidR="0012156D" w:rsidRPr="0012156D" w:rsidRDefault="0012156D" w:rsidP="0012156D">
      <w:pPr>
        <w:pStyle w:val="ListParagraph"/>
        <w:rPr>
          <w:sz w:val="24"/>
          <w:szCs w:val="24"/>
        </w:rPr>
      </w:pPr>
    </w:p>
    <w:p w:rsidR="0012156D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den>
        </m:f>
      </m:oMath>
    </w:p>
    <w:p w:rsidR="0012156D" w:rsidRPr="0012156D" w:rsidRDefault="0012156D" w:rsidP="0012156D">
      <w:pPr>
        <w:pStyle w:val="ListParagraph"/>
        <w:rPr>
          <w:sz w:val="24"/>
          <w:szCs w:val="24"/>
        </w:rPr>
      </w:pPr>
    </w:p>
    <w:p w:rsidR="0012156D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out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A7440E" w:rsidRPr="00A7440E" w:rsidRDefault="00A7440E" w:rsidP="00A7440E">
      <w:pPr>
        <w:pStyle w:val="ListParagraph"/>
        <w:rPr>
          <w:sz w:val="24"/>
          <w:szCs w:val="24"/>
        </w:rPr>
      </w:pPr>
    </w:p>
    <w:p w:rsidR="00A7440E" w:rsidRDefault="00C47A33" w:rsidP="001F01AB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nary>
      </m:oMath>
    </w:p>
    <w:p w:rsidR="00253515" w:rsidRPr="00253515" w:rsidRDefault="00253515" w:rsidP="00253515">
      <w:pPr>
        <w:pStyle w:val="ListParagraph"/>
        <w:rPr>
          <w:sz w:val="24"/>
          <w:szCs w:val="24"/>
        </w:rPr>
      </w:pPr>
    </w:p>
    <w:p w:rsidR="00541115" w:rsidRPr="00303C8A" w:rsidRDefault="00C47A33" w:rsidP="00303C8A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w:rPr>
            <w:rFonts w:ascii="Cambria Math" w:hAnsi="Cambria Math"/>
            <w:sz w:val="24"/>
            <w:szCs w:val="24"/>
          </w:rPr>
          <m:t>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out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out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303C8A" w:rsidRPr="00303C8A" w:rsidRDefault="00303C8A" w:rsidP="00303C8A">
      <w:pPr>
        <w:pStyle w:val="ListParagraph"/>
        <w:rPr>
          <w:sz w:val="24"/>
          <w:szCs w:val="24"/>
        </w:rPr>
      </w:pPr>
    </w:p>
    <w:p w:rsidR="00303C8A" w:rsidRPr="00CA6B66" w:rsidRDefault="00C47A33" w:rsidP="00303C8A">
      <w:pPr>
        <w:pStyle w:val="ListParagraph"/>
        <w:numPr>
          <w:ilvl w:val="0"/>
          <w:numId w:val="1"/>
        </w:numPr>
        <w:spacing w:line="240" w:lineRule="auto"/>
        <w:ind w:left="4320" w:hanging="39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turbine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actual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den>
        </m:f>
      </m:oMath>
    </w:p>
    <w:p w:rsidR="00303C8A" w:rsidRPr="00303C8A" w:rsidRDefault="00303C8A" w:rsidP="00CA6B66">
      <w:pPr>
        <w:pStyle w:val="ListParagraph"/>
        <w:spacing w:line="240" w:lineRule="auto"/>
        <w:ind w:left="4320"/>
        <w:rPr>
          <w:sz w:val="24"/>
          <w:szCs w:val="24"/>
        </w:rPr>
      </w:pPr>
    </w:p>
    <w:sectPr w:rsidR="00303C8A" w:rsidRPr="00303C8A" w:rsidSect="0054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431D"/>
    <w:multiLevelType w:val="hybridMultilevel"/>
    <w:tmpl w:val="7278F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AB"/>
    <w:rsid w:val="0012156D"/>
    <w:rsid w:val="001F01AB"/>
    <w:rsid w:val="00243EF4"/>
    <w:rsid w:val="00253515"/>
    <w:rsid w:val="00303C8A"/>
    <w:rsid w:val="00541115"/>
    <w:rsid w:val="00614A6A"/>
    <w:rsid w:val="0079042B"/>
    <w:rsid w:val="00A7440E"/>
    <w:rsid w:val="00AA1B52"/>
    <w:rsid w:val="00C4634E"/>
    <w:rsid w:val="00C47A33"/>
    <w:rsid w:val="00CA6B66"/>
    <w:rsid w:val="00EA4C6B"/>
    <w:rsid w:val="00F12901"/>
    <w:rsid w:val="00FC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AB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15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AB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1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392F91F4.dotm</Template>
  <TotalTime>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4</cp:revision>
  <dcterms:created xsi:type="dcterms:W3CDTF">2011-05-03T00:43:00Z</dcterms:created>
  <dcterms:modified xsi:type="dcterms:W3CDTF">2011-05-04T00:16:00Z</dcterms:modified>
</cp:coreProperties>
</file>