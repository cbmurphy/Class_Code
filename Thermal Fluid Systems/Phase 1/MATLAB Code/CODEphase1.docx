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F72" w:rsidRDefault="00D03F72" w:rsidP="00D03F72">
      <w:pPr>
        <w:rPr>
          <w:b/>
        </w:rPr>
      </w:pPr>
      <w:r>
        <w:rPr>
          <w:b/>
        </w:rPr>
        <w:t>MAIN PROGRAM</w:t>
      </w:r>
    </w:p>
    <w:p w:rsidR="00D03F72" w:rsidRPr="00D03F72" w:rsidRDefault="00D03F72" w:rsidP="00D03F72">
      <w:pPr>
        <w:rPr>
          <w:b/>
        </w:rPr>
      </w:pPr>
      <w:bookmarkStart w:id="0" w:name="_GoBack"/>
      <w:bookmarkEnd w:id="0"/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RH RMIX R Y X MMIX;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RH=0;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0 0.21 0.79 RH 0];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4.003 39.948 31.999 28.013 18.015 44.010];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%[He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O2 N2 H2O CO2]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2.077 .208 .26 .297 .462 .189];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MMIX=M*Y'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Calculate other mixture values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X=Y.*M./MMIX;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RMIX=8.3145/MMIX;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Ncomp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=.866;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Nturb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=.885;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=.985;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Vdotft3=290000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ft^3/m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VdotAir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=Vdotft3*.028317/60;</w:t>
      </w:r>
      <w:r>
        <w:rPr>
          <w:rFonts w:ascii="Courier New" w:hAnsi="Courier New" w:cs="Courier New"/>
          <w:color w:val="228B22"/>
          <w:sz w:val="20"/>
          <w:szCs w:val="20"/>
        </w:rPr>
        <w:t>%m^3/s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MdotAir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14.7/.14504)*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VdotAir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/(RMIX*(5/9*(68+460)));</w:t>
      </w:r>
      <w:r>
        <w:rPr>
          <w:rFonts w:ascii="Courier New" w:hAnsi="Courier New" w:cs="Courier New"/>
          <w:color w:val="228B22"/>
          <w:sz w:val="20"/>
          <w:szCs w:val="20"/>
        </w:rPr>
        <w:t>%kg/s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LHVBTU=20960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BTU/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lbm</w:t>
      </w:r>
      <w:proofErr w:type="spellEnd"/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LHV=LHVBTU*1.055*2.2046;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/kg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MdotFuelLbm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1)=10000;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.9 .8 .7 .6 .5 .4 .3 .2];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k=1:9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delWcycle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1)=10;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j=1;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=100000;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MdotFuelLbm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k)=Load(k)*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MdotFuelLbm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delWcycle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(j))&gt;=.01) &amp; (j&lt;100)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k==1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MdotFuelLbm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MFa+MFb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MdotFuel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MdotFuelLbm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k)*.45359/3600;</w:t>
      </w:r>
      <w:r>
        <w:rPr>
          <w:rFonts w:ascii="Courier New" w:hAnsi="Courier New" w:cs="Courier New"/>
          <w:color w:val="228B22"/>
          <w:sz w:val="20"/>
          <w:szCs w:val="20"/>
        </w:rPr>
        <w:t>%kg/s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%State 2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T2=59;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k)=14.7;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k)=T2;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STATE2=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values(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[T2 P2]);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STATE2(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STATE2(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%State 3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P3=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P2;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%Iterate to find value of T4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T3sa=T2;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T3sb=1000;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i=1;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1)=1;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(i))&gt;=.001) &amp; (i&lt;10)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T3s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T3sa+T3sb)/2;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STATE3s=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values(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[T3s P3(k)]);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i+1)=(STATE3s(3)-STATE2(3))-RMIX*log(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 &gt;= 0)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T3sb=T3s;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 &lt; 0)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T3sa=T3s;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i=i+1;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Final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T3s value is T3 in the isentropic case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h3s=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STATE3s(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%Iterate to find actual T3 with isentropic efficiency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1)=10;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i=1;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T3a=T3s;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T3b=1000;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(i))&gt;=1) &amp; (i&lt;10)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T3a+T3b)/2;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STATE3=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values(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[T3 P3(k)]);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STATE3(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Ncomp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*(h3-h2)-(h3s-h2);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 &gt;= 0)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T3b=T3;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 &lt; 0)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T3a=T3;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i=i+1;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STATE3(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k)=T3;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%State 4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P4=P3;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MdotAir+MdotFuel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*LHV)/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MdotAir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1)=10;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i=1;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T4a=T3;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T4b=5000;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(i))&gt;=1) &amp; (i&lt;100)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T4b+T4a)/2;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STATE4=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values(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[T4 P4]);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i+1)=STATE4(1)-h4;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 &gt;= 0)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T4b=T4;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 &lt; 0)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T4a=T4;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i=i+1;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Temp4(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k)=T4;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%State 5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P5=P2;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T5sa=T4;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T5sb=0;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i=1;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1)=1;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(i))&gt;=.001) &amp; (i&lt;10)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T5s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T5sa+T5sb)/2;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STATE5s=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values(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[T5s P5]);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i+1)=(STATE5s(3)-STATE4(3))-RMIX*log(1/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 &gt;= 0)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T5sa=T5s;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 &lt; 0)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T5sb=T5s;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i=i+1;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Final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T5s value is T5 in the isentropic case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h5s=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STATE5s(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1)=10;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i=1;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T5a=T5s;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T5b=T4;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(i))&gt;=1) &amp; (i&lt;100)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T5a+T5b)/2;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STATE5=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values(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[T5 P3]);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h5=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STATE5(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Nturb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*(h5s-h4)-(h5-h4);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 &gt;= 0)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T5a=T5;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 &lt; 0)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T5b=T5;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i=i+1;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h5=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STATE5(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Temp5(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k)=T5;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WTurbine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MdotAir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*(h4-h5);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WCompressor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MdotAir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*(h3-h2);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Wcycle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WTurbine-WCompressor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delWcycle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Wcycle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(k)-48000;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delWcycle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(j+1) &gt;= 0) &amp; (k==1)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MdotFuelLbm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delWcycle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(j+1) &lt; 0) &amp; (k==1)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MdotFuelLbm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delWcycle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j+1)=0;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j=j+1;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WTurbine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MdotAir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*(h4-h5);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WCompressor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MdotAir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*(h3-h2);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Wcycle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WTurbine-WCompressor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Nthermal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Wcycle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MdotFuel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*LHV);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SFC(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MdotFuel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Wcycle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HeatRate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MdotFuelLbm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(k)*LHVBTU)/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Wcycle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FiringTempF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k)=T4;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FiringTempK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k)=(T4+460)*5/9;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Load,Nthermal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'Load vs. Thermal Efficiency'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'Load(%)'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'Thermal Efficiency(%)'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Load,MdotFuelLbm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'Load vs. Fuel Flow Rate'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'Load(%)'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'Fuel Flow Rate(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Lbm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Load,SFC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'Load vs. Specific Fuel Consumption'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'Load(%)'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'Specific Fuel Consumption(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Lbm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/kW-Hr)'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Load,HeatRate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'Load vs. Heat Rate'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'Load(%)'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'Heat Rate(BTU/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Lbm-Hr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Load,FiringTempF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'Load vs. Firing Temperature'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'Load(%)'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'Firing Temperature(F)'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Load,FiringTempK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'Load vs. Firing Temperature'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'Load(%)'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'Firing Temperature(K)'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TEMPS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Temp2;Temp3;Temp4;Temp5];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P2;P3;P4;P5];</w:t>
      </w:r>
    </w:p>
    <w:p w:rsidR="002B6F1F" w:rsidRDefault="002B6F1F"/>
    <w:p w:rsidR="00D03F72" w:rsidRPr="00D03F72" w:rsidRDefault="00D03F72">
      <w:pPr>
        <w:rPr>
          <w:b/>
        </w:rPr>
      </w:pPr>
      <w:r>
        <w:rPr>
          <w:b/>
        </w:rPr>
        <w:t>FUNCTION ‘values’</w:t>
      </w:r>
    </w:p>
    <w:p w:rsidR="00D03F72" w:rsidRDefault="00D03F72"/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 = values(x)</w:t>
      </w:r>
      <w:r>
        <w:rPr>
          <w:rFonts w:ascii="Courier New" w:hAnsi="Courier New" w:cs="Courier New"/>
          <w:color w:val="228B22"/>
          <w:sz w:val="20"/>
          <w:szCs w:val="20"/>
        </w:rPr>
        <w:t>%input parameter = [temp(F) pressure(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psiA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)]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Stored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reference values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RH RMIX R Y X MMIX;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Sref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31.5375 3.876 6.6999 6.8045 10.423 4.8585];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Uref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928.419 92.976 194.2 221.44 412.05 156.57];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1547.365 154.96 271.72 309.99 549.75 212.93];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Tabulated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values from table 5s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Cp5s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1.0041 1.0107 1.0249 1.0452 1.0687 1.0927 1.1154 1.1360 1.1544 1.1706 1.1848 1.1973 1.2083 1.2180 1.2267 1.2345 1.2416 1.2480 1.2539 1.2593 1.2644];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Cv5s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.7169 .7235 .7376 .758 .7815 .8054 .8281 .8488 .8672 .8834 .8976 .9101 .9210 .9308 .9395 .9473 .9544 .9608 .9667 .9721 .9771];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kPa</w:t>
      </w:r>
      <w:proofErr w:type="spellEnd"/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=298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in Kelvin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0 0 0;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%Coefficients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equations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 0 0 0;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0.7963 4.7501e-004 -2.2360e-007 4.1001e-011;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1.0317 -5.6081e-005 2.8847e-007 -1.0256e-010;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1.7896 1.0674e-004 5.8562e-007 -1.9956e-010;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0.5058 0.0014 7.9550e-007 1.6971e-010];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=COEFF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Coefficients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equations where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-R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3,1)=COEFF(3,1)-R(3);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4,1)=COEFF(4,1)-R(3);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5,1)=COEFF(5,1)-R(3);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6,1)=COEFF(6,1)-R(3);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sintCOEFF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:,1)=COEFF(:,1);</w:t>
      </w:r>
      <w:r>
        <w:rPr>
          <w:rFonts w:ascii="Courier New" w:hAnsi="Courier New" w:cs="Courier New"/>
          <w:color w:val="228B22"/>
          <w:sz w:val="20"/>
          <w:szCs w:val="20"/>
        </w:rPr>
        <w:t>%Divide each coefficient by its respective power for integration to find entropy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sintCOEFF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:,2)=COEFF(:,2);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sintCOEFF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:,3)=COEFF(:,3)/2;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sintCOEFF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:,4)=COEFF(:,4)/3;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:,1)=COEFF(:,1);</w:t>
      </w:r>
      <w:r>
        <w:rPr>
          <w:rFonts w:ascii="Courier New" w:hAnsi="Courier New" w:cs="Courier New"/>
          <w:color w:val="228B22"/>
          <w:sz w:val="20"/>
          <w:szCs w:val="20"/>
        </w:rPr>
        <w:t>%Divide each coefficient by its respective power for integration to find h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:,2)=COEFF(:,2)/2;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:,3)=COEFF(:,3)/3;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:,4)=COEFF(:,4)/4;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(:,1);</w:t>
      </w:r>
      <w:r>
        <w:rPr>
          <w:rFonts w:ascii="Courier New" w:hAnsi="Courier New" w:cs="Courier New"/>
          <w:color w:val="228B22"/>
          <w:sz w:val="20"/>
          <w:szCs w:val="20"/>
        </w:rPr>
        <w:t>%Divide each coefficient by its respective power for integration to find u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(:,2)/2;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:,3)=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(:,3)/3;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:,4)=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(:,4)/4;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hrefMIX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*X';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urefMIX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*X';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srefMIX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*X';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values of mixture pressure and temperature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'Input the mixture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Pressure(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kPa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and Temperature(C):';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pressPSIA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x(2);</w:t>
      </w:r>
      <w:r>
        <w:rPr>
          <w:rFonts w:ascii="Courier New" w:hAnsi="Courier New" w:cs="Courier New"/>
          <w:color w:val="228B22"/>
          <w:sz w:val="20"/>
          <w:szCs w:val="20"/>
        </w:rPr>
        <w:t>%input('Pressure(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PsiA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): ');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pressKPA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pressPSIA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/.14504;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x(1);</w:t>
      </w:r>
      <w:r>
        <w:rPr>
          <w:rFonts w:ascii="Courier New" w:hAnsi="Courier New" w:cs="Courier New"/>
          <w:color w:val="228B22"/>
          <w:sz w:val="20"/>
          <w:szCs w:val="20"/>
        </w:rPr>
        <w:t>%input('Temperature(F): ');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5/9*(tempF+460);</w:t>
      </w:r>
      <w:r>
        <w:rPr>
          <w:rFonts w:ascii="Courier New" w:hAnsi="Courier New" w:cs="Courier New"/>
          <w:color w:val="228B22"/>
          <w:sz w:val="20"/>
          <w:szCs w:val="20"/>
        </w:rPr>
        <w:t>%Temperature F to K;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intCpMIXref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303.6432;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%Constant integrated value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at reference temperature (298K)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intCvMIXref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226.1387;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%Constant integrated value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at reference temperature (298K)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sMIXref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5.5924;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%Constant integrated value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Cpdt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/T at reference temperature (298K)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TEMPz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298];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%calculate values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Cv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, integrals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h, u and s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i=1:2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temp temp^2 temp^3];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=[log(temp) temp temp^2 temp^3];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=COEFF*TEMP';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1)=5/2*R(1);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2)=5/2*R(2);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=COEFF*TEMP';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sintCOEFF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1)=5/2*R(1)*log(temp);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2)=5/2*R(2)*log(temp);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temp*TEMP;</w:t>
      </w:r>
      <w:r>
        <w:rPr>
          <w:rFonts w:ascii="Courier New" w:hAnsi="Courier New" w:cs="Courier New"/>
          <w:color w:val="228B22"/>
          <w:sz w:val="20"/>
          <w:szCs w:val="20"/>
        </w:rPr>
        <w:t>%Add a power to each temp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  <w:r>
        <w:rPr>
          <w:rFonts w:ascii="Courier New" w:hAnsi="Courier New" w:cs="Courier New"/>
          <w:color w:val="228B22"/>
          <w:sz w:val="20"/>
          <w:szCs w:val="20"/>
        </w:rPr>
        <w:t>%Calculate integral values for 4 polynomial functions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1)=5/2*R(1)*temp;</w:t>
      </w:r>
      <w:r>
        <w:rPr>
          <w:rFonts w:ascii="Courier New" w:hAnsi="Courier New" w:cs="Courier New"/>
          <w:color w:val="228B22"/>
          <w:sz w:val="20"/>
          <w:szCs w:val="20"/>
        </w:rPr>
        <w:t>%Assign integrated values of constant 5/2*R values = 5/2*R*temp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2)=5/2*R(2)*temp;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intCvCOEFF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1)=3/2*R(1)*temp;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2)=3/2*R(2)*temp;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CpMIXA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=X*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multiply matrices to calculate values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intCpMIXA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i)=X*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intCvMIXA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i)=X*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intCv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CvMIXA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CpMIXA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-RMIX;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sMIX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i)=X*s;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i=i+1;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intCpMIXA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intCpMIXA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hrefMIX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intCvMIXA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intCvMIXA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urefMIX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sMIX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srefMIX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%-RMIX*log(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pressKPA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 other values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CpMIX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=X*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CvMIX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=RMIX-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CpMIX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K=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CpMIX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CvMIX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3F72" w:rsidRDefault="00D03F72" w:rsidP="00D03F7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 u S K];</w:t>
      </w:r>
    </w:p>
    <w:p w:rsidR="00D03F72" w:rsidRDefault="00D03F72"/>
    <w:sectPr w:rsidR="00D03F72" w:rsidSect="00DC54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F72"/>
    <w:rsid w:val="002B6F1F"/>
    <w:rsid w:val="00D0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E9D7A99D.dotm</Template>
  <TotalTime>1</TotalTime>
  <Pages>6</Pages>
  <Words>1235</Words>
  <Characters>7042</Characters>
  <Application>Microsoft Office Word</Application>
  <DocSecurity>0</DocSecurity>
  <Lines>58</Lines>
  <Paragraphs>16</Paragraphs>
  <ScaleCrop>false</ScaleCrop>
  <Company/>
  <LinksUpToDate>false</LinksUpToDate>
  <CharactersWithSpaces>8261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meuser</dc:creator>
  <cp:lastModifiedBy>meuser</cp:lastModifiedBy>
  <cp:revision>1</cp:revision>
  <dcterms:created xsi:type="dcterms:W3CDTF">2011-03-09T04:23:00Z</dcterms:created>
  <dcterms:modified xsi:type="dcterms:W3CDTF">2011-03-09T04:24:00Z</dcterms:modified>
</cp:coreProperties>
</file>