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7D" w:rsidRPr="004064C7" w:rsidRDefault="004064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mix</m:t>
                  </m:r>
                </m:sub>
              </m:sSub>
            </m:den>
          </m:f>
        </m:oMath>
      </m:oMathPara>
    </w:p>
    <w:p w:rsidR="004064C7" w:rsidRDefault="004064C7"/>
    <w:p w:rsidR="004064C7" w:rsidRPr="004064C7" w:rsidRDefault="004064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mix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064C7" w:rsidRDefault="004064C7"/>
    <w:p w:rsidR="004064C7" w:rsidRPr="004064C7" w:rsidRDefault="004064C7"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LHV</m:t>
              </m:r>
            </m:den>
          </m:f>
        </m:oMath>
      </m:oMathPara>
    </w:p>
    <w:p w:rsidR="004064C7" w:rsidRDefault="004064C7"/>
    <w:p w:rsidR="004064C7" w:rsidRPr="00953201" w:rsidRDefault="004064C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53201" w:rsidRDefault="00953201"/>
    <w:p w:rsidR="00953201" w:rsidRPr="00953201" w:rsidRDefault="009532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  <w:bookmarkStart w:id="0" w:name="_GoBack"/>
      <w:bookmarkEnd w:id="0"/>
    </w:p>
    <w:sectPr w:rsidR="00953201" w:rsidRPr="00953201" w:rsidSect="00016EB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9B" w:rsidRDefault="0073679B" w:rsidP="0073679B">
      <w:r>
        <w:separator/>
      </w:r>
    </w:p>
  </w:endnote>
  <w:endnote w:type="continuationSeparator" w:id="0">
    <w:p w:rsidR="0073679B" w:rsidRDefault="0073679B" w:rsidP="0073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9B" w:rsidRDefault="0073679B" w:rsidP="0073679B">
      <w:r>
        <w:separator/>
      </w:r>
    </w:p>
  </w:footnote>
  <w:footnote w:type="continuationSeparator" w:id="0">
    <w:p w:rsidR="0073679B" w:rsidRDefault="0073679B" w:rsidP="0073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79B" w:rsidRDefault="0073679B">
    <w:pPr>
      <w:pStyle w:val="Header"/>
    </w:pPr>
    <w:r>
      <w:t>Relevant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9B"/>
    <w:rsid w:val="00016EBD"/>
    <w:rsid w:val="002F157D"/>
    <w:rsid w:val="0033178E"/>
    <w:rsid w:val="004064C7"/>
    <w:rsid w:val="0073679B"/>
    <w:rsid w:val="00953201"/>
    <w:rsid w:val="00A04363"/>
    <w:rsid w:val="00B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6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679B"/>
    <w:rPr>
      <w:sz w:val="24"/>
      <w:szCs w:val="24"/>
    </w:rPr>
  </w:style>
  <w:style w:type="paragraph" w:styleId="Footer">
    <w:name w:val="footer"/>
    <w:basedOn w:val="Normal"/>
    <w:link w:val="FooterChar"/>
    <w:rsid w:val="00736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679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79B"/>
    <w:rPr>
      <w:color w:val="808080"/>
    </w:rPr>
  </w:style>
  <w:style w:type="paragraph" w:styleId="BalloonText">
    <w:name w:val="Balloon Text"/>
    <w:basedOn w:val="Normal"/>
    <w:link w:val="BalloonTextChar"/>
    <w:rsid w:val="00736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6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679B"/>
    <w:rPr>
      <w:sz w:val="24"/>
      <w:szCs w:val="24"/>
    </w:rPr>
  </w:style>
  <w:style w:type="paragraph" w:styleId="Footer">
    <w:name w:val="footer"/>
    <w:basedOn w:val="Normal"/>
    <w:link w:val="FooterChar"/>
    <w:rsid w:val="00736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679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79B"/>
    <w:rPr>
      <w:color w:val="808080"/>
    </w:rPr>
  </w:style>
  <w:style w:type="paragraph" w:styleId="BalloonText">
    <w:name w:val="Balloon Text"/>
    <w:basedOn w:val="Normal"/>
    <w:link w:val="BalloonTextChar"/>
    <w:rsid w:val="00736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B1EB6FC.dotm</Template>
  <TotalTime>65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1</cp:revision>
  <dcterms:created xsi:type="dcterms:W3CDTF">2011-03-06T23:39:00Z</dcterms:created>
  <dcterms:modified xsi:type="dcterms:W3CDTF">2011-03-07T00:44:00Z</dcterms:modified>
</cp:coreProperties>
</file>