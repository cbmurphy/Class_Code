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%property calculator, ME343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reference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4.003 39.948 31.999 28.013 18.015 44.010];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 same order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2.077 .208 .26 .297 .462 .189];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31.5375 3.876 6.6999 6.8045 10.423 4.8585];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928.419 92.976 194.2 221.44 412.05 156.57];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1547.365 154.96 271.72 309.99 549.75 212.93];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Tabulated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from table 5s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1.0041 1.0107 1.0249 1.0452 1.0687 1.0927 1.1154 1.1360 1.1544 1.1706 1.1848 1.1973 1.2083 1.2180 1.2267 1.2345 1.2416 1.2480 1.2539 1.2593 1.2644];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Cv5s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.7169 .7235 .7376 .758 .7815 .8054 .8281 .8488 .8672 .8834 .8976 .9101 .9210 .9308 .9395 .9473 .9544 .9608 .9667 .9721 .9771];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=298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 Kelvin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%Coefficients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 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0.7963 4.7501e-004 -2.2360e-007 4.1001e-011;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1.0317 -5.6081e-005 2.8847e-007 -1.0256e-010;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1.7896 1.0674e-004 5.8562e-007 -1.9956e-010;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0.5058 0.0014 7.9550e-007 1.6971e-010];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Coefficients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-R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3,1)=COEFF(3,1)-R(3);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4,1)=COEFF(4,1)-R(3);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5,1)=COEFF(5,1)-R(3);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6,1)=COEFF(6,1)-R(3);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entropy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h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:,4)=COEFF(:,4)/4;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u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(:,4)/4;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0.18 0.51 0.18 0.14];</w:t>
      </w:r>
      <w:r>
        <w:rPr>
          <w:rFonts w:ascii="Courier New" w:hAnsi="Courier New" w:cs="Courier New"/>
          <w:color w:val="228B22"/>
          <w:sz w:val="20"/>
          <w:szCs w:val="20"/>
        </w:rPr>
        <w:t>%mole fraction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MMIX=M*Y'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Calculate other mixture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X=Y.*M./MMIX;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RMIX=8.3145/MMIX;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of mixture pressure and temperature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'Input the mixture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Pressure(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Temperature(C):';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  <w:r>
        <w:rPr>
          <w:rFonts w:ascii="Courier New" w:hAnsi="Courier New" w:cs="Courier New"/>
          <w:color w:val="228B22"/>
          <w:sz w:val="20"/>
          <w:szCs w:val="20"/>
        </w:rPr>
        <w:t>%input('Pressure(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): ');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  <w:r>
        <w:rPr>
          <w:rFonts w:ascii="Courier New" w:hAnsi="Courier New" w:cs="Courier New"/>
          <w:color w:val="228B22"/>
          <w:sz w:val="20"/>
          <w:szCs w:val="20"/>
        </w:rPr>
        <w:t>%input('Temperature(C): ');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temp1=1500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tempC+273.15;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temp2=520;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=[temp1 temp2];</w:t>
      </w:r>
      <w:r>
        <w:rPr>
          <w:rFonts w:ascii="Courier New" w:hAnsi="Courier New" w:cs="Courier New"/>
          <w:color w:val="228B22"/>
          <w:sz w:val="20"/>
          <w:szCs w:val="20"/>
        </w:rPr>
        <w:t>%put temperatures of interest into an array of size 2 to run for loop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303.6432;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226.1387;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0.0271;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/T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values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integrals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  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u and 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i=0:1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(i+1)^3];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(i+1)/298)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(i+1)^3];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(i+1)/298);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(i+1)/298);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(i+1)*TEMP;</w:t>
      </w:r>
      <w:r>
        <w:rPr>
          <w:rFonts w:ascii="Courier New" w:hAnsi="Courier New" w:cs="Courier New"/>
          <w:color w:val="228B22"/>
          <w:sz w:val="20"/>
          <w:szCs w:val="20"/>
        </w:rPr>
        <w:t>%Add a power to each temp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r>
        <w:rPr>
          <w:rFonts w:ascii="Courier New" w:hAnsi="Courier New" w:cs="Courier New"/>
          <w:color w:val="228B22"/>
          <w:sz w:val="20"/>
          <w:szCs w:val="20"/>
        </w:rPr>
        <w:t>%Calculate integral values for 4 polynomial functions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  <w:r>
        <w:rPr>
          <w:rFonts w:ascii="Courier New" w:hAnsi="Courier New" w:cs="Courier New"/>
          <w:color w:val="228B22"/>
          <w:sz w:val="20"/>
          <w:szCs w:val="20"/>
        </w:rPr>
        <w:t>%Assign integrated values of constant 5/2*R values = 5/2*R*temp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1)=3/2*R(1)*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2)=3/2*R(2)*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%multiply matrices to calculate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(i+1)-RMIX;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i+1)=X*s;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intCpMIXref+hrefMIX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intCvMIXref+urefMIX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sMIXref+srefMIX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other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=RMIX-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h(1)-h(2)</w:t>
      </w: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pPr>
        <w:rPr>
          <w:b/>
        </w:rPr>
      </w:pPr>
    </w:p>
    <w:p w:rsidR="00FE7504" w:rsidRDefault="00FE7504">
      <w:r>
        <w:rPr>
          <w:b/>
        </w:rPr>
        <w:lastRenderedPageBreak/>
        <w:t>PART B.</w:t>
      </w:r>
      <w:bookmarkStart w:id="0" w:name="_GoBack"/>
      <w:bookmarkEnd w:id="0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reference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4.003 39.948 31.999 28.013 18.015 44.010];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%All arrays in same order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2.077 .208 .26 .297 .462 .189];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31.5375 3.876 6.6999 6.8045 10.423 4.8585];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928.419 92.976 194.2 221.44 412.05 156.57];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1547.365 154.96 271.72 309.99 549.75 212.93];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Tabulated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from table 5s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1.0041 1.0107 1.0249 1.0452 1.0687 1.0927 1.1154 1.1360 1.1544 1.1706 1.1848 1.1973 1.2083 1.2180 1.2267 1.2345 1.2416 1.2480 1.2539 1.2593 1.2644];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Cv5s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.7169 .7235 .7376 .758 .7815 .8054 .8281 .8488 .8672 .8834 .8976 .9101 .9210 .9308 .9395 .9473 .9544 .9608 .9667 .9721 .9771];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273.92 374.6 476.32 579.79 685.48 793.56 903.98 1016.6 1131.1 1274.4 1365.2 1483.0 1604.6 1726 1848.2 1971.3 2095.1 2219.6 2344.7 2470.4 2596.6];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195.46 267.42 340.42 415.17 492.13 571.49 653.19 737.07 822.89 910.45 999.52 1088.6 1181.5 1274.1 1367.7 1462 1557.1 1652.9 1749.3 1846.2 1943.7];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6.6119 6.9259 7.1673 7.3656 7.5356 7.6852 7.8195 7.9415 8.0536 8.1571 8.2535 8.3436 8.4281 8.5078 8.5831 8.6546 8.7225 8.7872 8.8491 8.9083 8.965];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0.18 0.51 0.18 0.14];</w:t>
      </w:r>
      <w:r>
        <w:rPr>
          <w:rFonts w:ascii="Courier New" w:hAnsi="Courier New" w:cs="Courier New"/>
          <w:color w:val="228B22"/>
          <w:sz w:val="20"/>
          <w:szCs w:val="20"/>
        </w:rPr>
        <w:t>%mole fraction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other mixture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yO2 yN2 yH2O yCO2];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MMIX=M*Y'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molar mass of mixture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RMIX=8.3145/MMIX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 value of mixture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X=Y.*M./MMIX;</w:t>
      </w:r>
      <w:r>
        <w:rPr>
          <w:rFonts w:ascii="Courier New" w:hAnsi="Courier New" w:cs="Courier New"/>
          <w:color w:val="228B22"/>
          <w:sz w:val="20"/>
          <w:szCs w:val="20"/>
        </w:rPr>
        <w:t>%mass fraction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mixture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mixture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mixture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TMIN=0;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TMAX=2000;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TMIN:int:TMAX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%temperature array in degrees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celsius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tempC+273.15;</w:t>
      </w:r>
      <w:r>
        <w:rPr>
          <w:rFonts w:ascii="Courier New" w:hAnsi="Courier New" w:cs="Courier New"/>
          <w:color w:val="228B22"/>
          <w:sz w:val="20"/>
          <w:szCs w:val="20"/>
        </w:rPr>
        <w:t>%temperature array in degrees kelvin for calculations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=[0:100:2000];</w:t>
      </w:r>
      <w:r>
        <w:rPr>
          <w:rFonts w:ascii="Courier New" w:hAnsi="Courier New" w:cs="Courier New"/>
          <w:color w:val="228B22"/>
          <w:sz w:val="20"/>
          <w:szCs w:val="20"/>
        </w:rPr>
        <w:t>%temperature array to use for graphing tabulated values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0 0 0 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0.7963 4.7501e-004 -2.2360e-007 4.1001e-011;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1.0317 -5.6081e-005 2.8847e-007 -1.0256e-010;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1.7896 1.0674e-004 5.8562e-007 -1.9956e-010;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0.5058 0.0014 7.9550e-007 1.6971e-010];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3,1)=COEFF(3,1)-R(3);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4,1)=COEFF(4,1)-R(3);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5,1)=COEFF(5,1)-R(3);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6,1)=COEFF(6,1)-R(3);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%Divide each coefficient by its respective power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interation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%Divide each coefficient by its respective power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interation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:,4)=COEFF(:,4)/4;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(:,2)/2;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(:,3)/3;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(:,4)/4;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303.6432;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226.1387;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0.0271;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/T at reference temperature (298K)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i=0:1:(TMAX-TMIN)/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(i+1)^3];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(i+1)/298)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(i+1)^3];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(i+1)/298);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(i+1)/298);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(i+1)*TEMP;</w:t>
      </w:r>
      <w:r>
        <w:rPr>
          <w:rFonts w:ascii="Courier New" w:hAnsi="Courier New" w:cs="Courier New"/>
          <w:color w:val="228B22"/>
          <w:sz w:val="20"/>
          <w:szCs w:val="20"/>
        </w:rPr>
        <w:t>%Add a power to each temp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r>
        <w:rPr>
          <w:rFonts w:ascii="Courier New" w:hAnsi="Courier New" w:cs="Courier New"/>
          <w:color w:val="228B22"/>
          <w:sz w:val="20"/>
          <w:szCs w:val="20"/>
        </w:rPr>
        <w:t>%Calculate integral values for 4 polynomial functions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  <w:r>
        <w:rPr>
          <w:rFonts w:ascii="Courier New" w:hAnsi="Courier New" w:cs="Courier New"/>
          <w:color w:val="228B22"/>
          <w:sz w:val="20"/>
          <w:szCs w:val="20"/>
        </w:rPr>
        <w:t>%Assign integrated values of constant 5/2*R values = 5/2*R*temp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1)=3/2*R(1)*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2)=3/2*R(2)*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(i+1)-RMIX;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i+1)=X*s;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intCpMIXref+hrefMIX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intCvMIXref+urefMIX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sMIXref+srefMIX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i+1)=abs((h5s(i+1)-h(i+1))/h5s(i+1))*100;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i+1)=abs((u5s(i+1)-u(i+1))/u5s(i+1))*100;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i+1)=abs((s5s(i+1)-S(i+1))/s5s(i+1))*100;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TABLE=[h' h5s'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u' u5s'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S' s5s'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  <w:r>
        <w:rPr>
          <w:rFonts w:ascii="Courier New" w:hAnsi="Courier New" w:cs="Courier New"/>
          <w:color w:val="228B22"/>
          <w:sz w:val="20"/>
          <w:szCs w:val="20"/>
        </w:rPr>
        <w:t>%variable to combine all calculated values, tabulated values, and percent errors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tempC,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tempB,Cp5s,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vs. Temperature'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[C]'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[KJ/(Kg*K)'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504" w:rsidRDefault="00FE7504" w:rsidP="00FE7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'Calculated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'Tabulated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(Table 5s)'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504" w:rsidRPr="00FE7504" w:rsidRDefault="00FE7504"/>
    <w:sectPr w:rsidR="00FE7504" w:rsidRPr="00FE7504" w:rsidSect="00FE7504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04"/>
    <w:rsid w:val="0033361C"/>
    <w:rsid w:val="00CF46E8"/>
    <w:rsid w:val="00E13152"/>
    <w:rsid w:val="00EA44FA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B301C70E.dotm</Template>
  <TotalTime>3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1</cp:revision>
  <dcterms:created xsi:type="dcterms:W3CDTF">2011-02-20T00:09:00Z</dcterms:created>
  <dcterms:modified xsi:type="dcterms:W3CDTF">2011-02-20T00:12:00Z</dcterms:modified>
</cp:coreProperties>
</file>